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E7A66" w14:textId="77777777" w:rsidR="00F50C19" w:rsidRDefault="004A2AA1" w:rsidP="00F50C19">
      <w:pPr>
        <w:pStyle w:val="DLRGFlietext"/>
        <w:spacing w:line="240" w:lineRule="auto"/>
        <w:ind w:left="284"/>
        <w:rPr>
          <w:rFonts w:ascii="Muli" w:hAnsi="Muli"/>
          <w:spacing w:val="-6"/>
          <w:sz w:val="22"/>
          <w:szCs w:val="22"/>
        </w:rPr>
      </w:pPr>
      <w:r w:rsidRPr="00F50C19">
        <w:rPr>
          <w:rFonts w:ascii="Muli" w:hAnsi="Muli"/>
          <w:noProof/>
          <w:spacing w:val="-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F7A077" wp14:editId="12D3B359">
                <wp:simplePos x="0" y="0"/>
                <wp:positionH relativeFrom="column">
                  <wp:posOffset>86995</wp:posOffset>
                </wp:positionH>
                <wp:positionV relativeFrom="topMargin">
                  <wp:posOffset>3543935</wp:posOffset>
                </wp:positionV>
                <wp:extent cx="4645660" cy="297180"/>
                <wp:effectExtent l="0" t="0" r="0" b="762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56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14784C" w14:textId="77777777" w:rsidR="00170E04" w:rsidRPr="00163A42" w:rsidRDefault="00170E04" w:rsidP="00163A42">
                            <w:pPr>
                              <w:pStyle w:val="Betreff"/>
                            </w:pPr>
                            <w:proofErr w:type="spellStart"/>
                            <w:r w:rsidRPr="00163A42">
                              <w:t>Betreff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7A077" id="_x0000_t202" coordsize="21600,21600" o:spt="202" path="m,l,21600r21600,l21600,xe">
                <v:stroke joinstyle="miter"/>
                <v:path gradientshapeok="t" o:connecttype="rect"/>
              </v:shapetype>
              <v:shape id="Textfeld 15" o:spid="_x0000_s1026" type="#_x0000_t202" style="position:absolute;left:0;text-align:left;margin-left:6.85pt;margin-top:279.05pt;width:365.8pt;height:23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" filled="f" stroked="f" strokeweight=".5pt">
                <v:textbox>
                  <w:txbxContent>
                    <w:p w14:paraId="4F14784C" w14:textId="77777777" w:rsidR="00170E04" w:rsidRPr="00163A42" w:rsidRDefault="00170E04" w:rsidP="00163A42">
                      <w:pPr>
                        <w:pStyle w:val="Betreff"/>
                      </w:pPr>
                      <w:proofErr w:type="spellStart"/>
                      <w:r w:rsidRPr="00163A42">
                        <w:t>Betreff</w:t>
                      </w:r>
                      <w:proofErr w:type="spellEnd"/>
                    </w:p>
                  </w:txbxContent>
                </v:textbox>
                <w10:wrap anchory="margin"/>
              </v:shape>
            </w:pict>
          </mc:Fallback>
        </mc:AlternateContent>
      </w:r>
      <w:r w:rsidR="00C74CC1" w:rsidRPr="00F50C19">
        <w:rPr>
          <w:rFonts w:ascii="Muli" w:hAnsi="Muli"/>
          <w:noProof/>
          <w:spacing w:val="-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94270F" wp14:editId="74AB6075">
                <wp:simplePos x="0" y="0"/>
                <wp:positionH relativeFrom="column">
                  <wp:posOffset>4640524</wp:posOffset>
                </wp:positionH>
                <wp:positionV relativeFrom="page">
                  <wp:posOffset>1539875</wp:posOffset>
                </wp:positionV>
                <wp:extent cx="1765300" cy="2338705"/>
                <wp:effectExtent l="0" t="0" r="0" b="4445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2338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04934" w14:textId="77777777" w:rsidR="003151B9" w:rsidRPr="00F50C19" w:rsidRDefault="00F50C19" w:rsidP="00D108B5">
                            <w:pPr>
                              <w:pStyle w:val="Absenderdaten"/>
                            </w:pPr>
                            <w:r w:rsidRPr="00F50C19">
                              <w:t xml:space="preserve">Jugend der </w:t>
                            </w:r>
                            <w:r w:rsidR="003151B9" w:rsidRPr="00F50C19">
                              <w:t>Deutsche</w:t>
                            </w:r>
                            <w:r w:rsidRPr="00F50C19">
                              <w:t>n</w:t>
                            </w:r>
                            <w:r w:rsidR="003151B9" w:rsidRPr="00F50C19">
                              <w:br/>
                              <w:t>Lebens-Rettungs-Gesellschaft</w:t>
                            </w:r>
                            <w:r w:rsidRPr="00F50C19">
                              <w:t xml:space="preserve"> </w:t>
                            </w:r>
                          </w:p>
                          <w:p w14:paraId="19652BAE" w14:textId="7E499146" w:rsidR="003151B9" w:rsidRPr="00D108B5" w:rsidRDefault="00D108B5" w:rsidP="00D108B5">
                            <w:pPr>
                              <w:pStyle w:val="Absenderdaten"/>
                              <w:rPr>
                                <w:b/>
                                <w:bCs/>
                              </w:rPr>
                            </w:pPr>
                            <w:r w:rsidRPr="00D108B5">
                              <w:rPr>
                                <w:b/>
                                <w:bCs/>
                              </w:rPr>
                              <w:t xml:space="preserve">{{ </w:t>
                            </w:r>
                            <w:proofErr w:type="spellStart"/>
                            <w:r w:rsidRPr="00D108B5">
                              <w:rPr>
                                <w:b/>
                                <w:bCs/>
                              </w:rPr>
                              <w:t>j_organisation</w:t>
                            </w:r>
                            <w:proofErr w:type="spellEnd"/>
                            <w:r w:rsidRPr="00D108B5">
                              <w:rPr>
                                <w:b/>
                                <w:bCs/>
                              </w:rPr>
                              <w:t xml:space="preserve"> }}</w:t>
                            </w:r>
                          </w:p>
                          <w:p w14:paraId="5949793E" w14:textId="458EFFE1" w:rsidR="006B112C" w:rsidRDefault="00D108B5" w:rsidP="00D108B5">
                            <w:pPr>
                              <w:pStyle w:val="Absenderdaten"/>
                            </w:pPr>
                            <w:r w:rsidRPr="00D108B5">
                              <w:t xml:space="preserve">{{ </w:t>
                            </w:r>
                            <w:proofErr w:type="spellStart"/>
                            <w:r w:rsidRPr="00D108B5">
                              <w:t>p_funktion</w:t>
                            </w:r>
                            <w:proofErr w:type="spellEnd"/>
                            <w:r w:rsidRPr="00D108B5">
                              <w:t xml:space="preserve"> }}</w:t>
                            </w:r>
                          </w:p>
                          <w:p w14:paraId="4807628C" w14:textId="77777777" w:rsidR="00D108B5" w:rsidRDefault="00D108B5" w:rsidP="00D108B5">
                            <w:pPr>
                              <w:pStyle w:val="Absenderdaten"/>
                            </w:pPr>
                            <w:r>
                              <w:t xml:space="preserve">{{ </w:t>
                            </w:r>
                            <w:proofErr w:type="spellStart"/>
                            <w:r>
                              <w:t>p_vorname</w:t>
                            </w:r>
                            <w:proofErr w:type="spellEnd"/>
                            <w:r>
                              <w:t xml:space="preserve"> }} {{ </w:t>
                            </w:r>
                            <w:proofErr w:type="spellStart"/>
                            <w:r>
                              <w:t>p_nachname</w:t>
                            </w:r>
                            <w:proofErr w:type="spellEnd"/>
                            <w:r>
                              <w:t xml:space="preserve"> }}</w:t>
                            </w:r>
                          </w:p>
                          <w:p w14:paraId="52684D9D" w14:textId="5E5C7C55" w:rsidR="00D108B5" w:rsidRPr="00D108B5" w:rsidRDefault="00D108B5" w:rsidP="00D108B5">
                            <w:pPr>
                              <w:pStyle w:val="Absenderdaten"/>
                            </w:pPr>
                            <w:r>
                              <w:t xml:space="preserve">{{r </w:t>
                            </w:r>
                            <w:proofErr w:type="spellStart"/>
                            <w:r>
                              <w:t>p_email</w:t>
                            </w:r>
                            <w:proofErr w:type="spellEnd"/>
                            <w:r>
                              <w:t xml:space="preserve"> }}</w:t>
                            </w:r>
                          </w:p>
                          <w:p w14:paraId="72BD20DA" w14:textId="77777777" w:rsidR="007E1EE7" w:rsidRPr="00F50C19" w:rsidRDefault="006B112C" w:rsidP="00D108B5">
                            <w:pPr>
                              <w:pStyle w:val="Absenderdaten"/>
                            </w:pPr>
                            <w:r>
                              <w:t>Jugendvorstand</w:t>
                            </w:r>
                          </w:p>
                          <w:p w14:paraId="5CA24986" w14:textId="1278DCFA" w:rsidR="003151B9" w:rsidRDefault="00D108B5" w:rsidP="00D108B5">
                            <w:pPr>
                              <w:pStyle w:val="Absenderdaten"/>
                            </w:pPr>
                            <w:r>
                              <w:t xml:space="preserve">{{ </w:t>
                            </w:r>
                            <w:proofErr w:type="spellStart"/>
                            <w:r>
                              <w:t>jo_strasse</w:t>
                            </w:r>
                            <w:proofErr w:type="spellEnd"/>
                            <w:r>
                              <w:t xml:space="preserve"> }}</w:t>
                            </w:r>
                          </w:p>
                          <w:p w14:paraId="58EB7D1C" w14:textId="597CF2F1" w:rsidR="007E1EE7" w:rsidRDefault="00D108B5" w:rsidP="00D108B5">
                            <w:pPr>
                              <w:pStyle w:val="Absenderdaten"/>
                            </w:pPr>
                            <w:r>
                              <w:t xml:space="preserve">{{ </w:t>
                            </w:r>
                            <w:proofErr w:type="spellStart"/>
                            <w:r>
                              <w:t>jo_plz_ort</w:t>
                            </w:r>
                            <w:proofErr w:type="spellEnd"/>
                            <w:r>
                              <w:t xml:space="preserve"> }}</w:t>
                            </w:r>
                          </w:p>
                          <w:p w14:paraId="5D2B766F" w14:textId="7175F360" w:rsidR="009421D4" w:rsidRDefault="007E1EE7" w:rsidP="00D108B5">
                            <w:pPr>
                              <w:pStyle w:val="Absenderdaten"/>
                            </w:pPr>
                            <w:r>
                              <w:t xml:space="preserve">Telefon </w:t>
                            </w:r>
                            <w:r w:rsidR="00D108B5">
                              <w:t xml:space="preserve">{{ </w:t>
                            </w:r>
                            <w:proofErr w:type="spellStart"/>
                            <w:r w:rsidR="00D108B5">
                              <w:t>jo_telefon</w:t>
                            </w:r>
                            <w:proofErr w:type="spellEnd"/>
                            <w:r w:rsidR="00D108B5">
                              <w:t xml:space="preserve"> }}</w:t>
                            </w:r>
                          </w:p>
                          <w:p w14:paraId="676B634D" w14:textId="75D90F43" w:rsidR="003151B9" w:rsidRPr="00D108B5" w:rsidRDefault="003151B9" w:rsidP="00D108B5">
                            <w:pPr>
                              <w:pStyle w:val="Absenderdaten"/>
                              <w:rPr>
                                <w:rStyle w:val="Hyperlink"/>
                                <w:color w:val="auto"/>
                                <w:u w:val="none"/>
                                <w:lang w:val="en-US"/>
                              </w:rPr>
                            </w:pPr>
                            <w:r w:rsidRPr="00D108B5">
                              <w:rPr>
                                <w:lang w:val="en-US"/>
                              </w:rPr>
                              <w:t xml:space="preserve">E-Mail: </w:t>
                            </w:r>
                            <w:r w:rsidR="00D108B5" w:rsidRPr="00D108B5">
                              <w:rPr>
                                <w:lang w:val="en-US"/>
                              </w:rPr>
                              <w:t xml:space="preserve">{{r </w:t>
                            </w:r>
                            <w:proofErr w:type="spellStart"/>
                            <w:r w:rsidR="00D108B5" w:rsidRPr="00D108B5">
                              <w:rPr>
                                <w:lang w:val="en-US"/>
                              </w:rPr>
                              <w:t>jo_email</w:t>
                            </w:r>
                            <w:proofErr w:type="spellEnd"/>
                            <w:r w:rsidR="00D108B5">
                              <w:rPr>
                                <w:lang w:val="en-US"/>
                              </w:rPr>
                              <w:t xml:space="preserve"> }}</w:t>
                            </w:r>
                          </w:p>
                          <w:p w14:paraId="1DCD7F28" w14:textId="77777777" w:rsidR="00F50C19" w:rsidRPr="00D108B5" w:rsidRDefault="00F50C19" w:rsidP="00D108B5">
                            <w:pPr>
                              <w:pStyle w:val="Absenderdaten"/>
                              <w:rPr>
                                <w:lang w:val="en-US"/>
                              </w:rPr>
                            </w:pPr>
                          </w:p>
                          <w:p w14:paraId="6F93D082" w14:textId="77777777" w:rsidR="00F50C19" w:rsidRPr="005A6DAD" w:rsidRDefault="00F50C19" w:rsidP="00F50C1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A6DAD">
                              <w:rPr>
                                <w:sz w:val="22"/>
                                <w:szCs w:val="22"/>
                                <w:lang w:val="en-US"/>
                              </w:rPr>
                              <w:t>01.01.202</w:t>
                            </w:r>
                            <w:r w:rsidR="00163A42" w:rsidRPr="005A6DAD"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4270F" id="Textfeld 2" o:spid="_x0000_s1027" type="#_x0000_t202" style="position:absolute;left:0;text-align:left;margin-left:365.4pt;margin-top:121.25pt;width:139pt;height:184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" filled="f" stroked="f">
                <v:textbox>
                  <w:txbxContent>
                    <w:p w14:paraId="4AE04934" w14:textId="77777777" w:rsidR="003151B9" w:rsidRPr="00F50C19" w:rsidRDefault="00F50C19" w:rsidP="00D108B5">
                      <w:pPr>
                        <w:pStyle w:val="Absenderdaten"/>
                      </w:pPr>
                      <w:r w:rsidRPr="00F50C19">
                        <w:t xml:space="preserve">Jugend der </w:t>
                      </w:r>
                      <w:r w:rsidR="003151B9" w:rsidRPr="00F50C19">
                        <w:t>Deutsche</w:t>
                      </w:r>
                      <w:r w:rsidRPr="00F50C19">
                        <w:t>n</w:t>
                      </w:r>
                      <w:r w:rsidR="003151B9" w:rsidRPr="00F50C19">
                        <w:br/>
                        <w:t>Lebens-Rettungs-Gesellschaft</w:t>
                      </w:r>
                      <w:r w:rsidRPr="00F50C19">
                        <w:t xml:space="preserve"> </w:t>
                      </w:r>
                    </w:p>
                    <w:p w14:paraId="19652BAE" w14:textId="7E499146" w:rsidR="003151B9" w:rsidRPr="00D108B5" w:rsidRDefault="00D108B5" w:rsidP="00D108B5">
                      <w:pPr>
                        <w:pStyle w:val="Absenderdaten"/>
                        <w:rPr>
                          <w:b/>
                          <w:bCs/>
                        </w:rPr>
                      </w:pPr>
                      <w:r w:rsidRPr="00D108B5">
                        <w:rPr>
                          <w:b/>
                          <w:bCs/>
                        </w:rPr>
                        <w:t xml:space="preserve">{{ </w:t>
                      </w:r>
                      <w:proofErr w:type="spellStart"/>
                      <w:r w:rsidRPr="00D108B5">
                        <w:rPr>
                          <w:b/>
                          <w:bCs/>
                        </w:rPr>
                        <w:t>j_organisation</w:t>
                      </w:r>
                      <w:proofErr w:type="spellEnd"/>
                      <w:r w:rsidRPr="00D108B5">
                        <w:rPr>
                          <w:b/>
                          <w:bCs/>
                        </w:rPr>
                        <w:t xml:space="preserve"> }}</w:t>
                      </w:r>
                    </w:p>
                    <w:p w14:paraId="5949793E" w14:textId="458EFFE1" w:rsidR="006B112C" w:rsidRDefault="00D108B5" w:rsidP="00D108B5">
                      <w:pPr>
                        <w:pStyle w:val="Absenderdaten"/>
                      </w:pPr>
                      <w:r w:rsidRPr="00D108B5">
                        <w:t xml:space="preserve">{{ </w:t>
                      </w:r>
                      <w:proofErr w:type="spellStart"/>
                      <w:r w:rsidRPr="00D108B5">
                        <w:t>p_funktion</w:t>
                      </w:r>
                      <w:proofErr w:type="spellEnd"/>
                      <w:r w:rsidRPr="00D108B5">
                        <w:t xml:space="preserve"> }}</w:t>
                      </w:r>
                    </w:p>
                    <w:p w14:paraId="4807628C" w14:textId="77777777" w:rsidR="00D108B5" w:rsidRDefault="00D108B5" w:rsidP="00D108B5">
                      <w:pPr>
                        <w:pStyle w:val="Absenderdaten"/>
                      </w:pPr>
                      <w:r>
                        <w:t xml:space="preserve">{{ </w:t>
                      </w:r>
                      <w:proofErr w:type="spellStart"/>
                      <w:r>
                        <w:t>p_vorname</w:t>
                      </w:r>
                      <w:proofErr w:type="spellEnd"/>
                      <w:r>
                        <w:t xml:space="preserve"> }} {{ </w:t>
                      </w:r>
                      <w:proofErr w:type="spellStart"/>
                      <w:r>
                        <w:t>p_nachname</w:t>
                      </w:r>
                      <w:proofErr w:type="spellEnd"/>
                      <w:r>
                        <w:t xml:space="preserve"> }}</w:t>
                      </w:r>
                    </w:p>
                    <w:p w14:paraId="52684D9D" w14:textId="5E5C7C55" w:rsidR="00D108B5" w:rsidRPr="00D108B5" w:rsidRDefault="00D108B5" w:rsidP="00D108B5">
                      <w:pPr>
                        <w:pStyle w:val="Absenderdaten"/>
                      </w:pPr>
                      <w:r>
                        <w:t xml:space="preserve">{{r </w:t>
                      </w:r>
                      <w:proofErr w:type="spellStart"/>
                      <w:r>
                        <w:t>p_email</w:t>
                      </w:r>
                      <w:proofErr w:type="spellEnd"/>
                      <w:r>
                        <w:t xml:space="preserve"> }}</w:t>
                      </w:r>
                    </w:p>
                    <w:p w14:paraId="72BD20DA" w14:textId="77777777" w:rsidR="007E1EE7" w:rsidRPr="00F50C19" w:rsidRDefault="006B112C" w:rsidP="00D108B5">
                      <w:pPr>
                        <w:pStyle w:val="Absenderdaten"/>
                      </w:pPr>
                      <w:r>
                        <w:t>Jugendvorstand</w:t>
                      </w:r>
                    </w:p>
                    <w:p w14:paraId="5CA24986" w14:textId="1278DCFA" w:rsidR="003151B9" w:rsidRDefault="00D108B5" w:rsidP="00D108B5">
                      <w:pPr>
                        <w:pStyle w:val="Absenderdaten"/>
                      </w:pPr>
                      <w:r>
                        <w:t xml:space="preserve">{{ </w:t>
                      </w:r>
                      <w:proofErr w:type="spellStart"/>
                      <w:r>
                        <w:t>jo_strasse</w:t>
                      </w:r>
                      <w:proofErr w:type="spellEnd"/>
                      <w:r>
                        <w:t xml:space="preserve"> }}</w:t>
                      </w:r>
                    </w:p>
                    <w:p w14:paraId="58EB7D1C" w14:textId="597CF2F1" w:rsidR="007E1EE7" w:rsidRDefault="00D108B5" w:rsidP="00D108B5">
                      <w:pPr>
                        <w:pStyle w:val="Absenderdaten"/>
                      </w:pPr>
                      <w:r>
                        <w:t xml:space="preserve">{{ </w:t>
                      </w:r>
                      <w:proofErr w:type="spellStart"/>
                      <w:r>
                        <w:t>jo_plz_ort</w:t>
                      </w:r>
                      <w:proofErr w:type="spellEnd"/>
                      <w:r>
                        <w:t xml:space="preserve"> }}</w:t>
                      </w:r>
                    </w:p>
                    <w:p w14:paraId="5D2B766F" w14:textId="7175F360" w:rsidR="009421D4" w:rsidRDefault="007E1EE7" w:rsidP="00D108B5">
                      <w:pPr>
                        <w:pStyle w:val="Absenderdaten"/>
                      </w:pPr>
                      <w:r>
                        <w:t xml:space="preserve">Telefon </w:t>
                      </w:r>
                      <w:r w:rsidR="00D108B5">
                        <w:t xml:space="preserve">{{ </w:t>
                      </w:r>
                      <w:proofErr w:type="spellStart"/>
                      <w:r w:rsidR="00D108B5">
                        <w:t>jo_telefon</w:t>
                      </w:r>
                      <w:proofErr w:type="spellEnd"/>
                      <w:r w:rsidR="00D108B5">
                        <w:t xml:space="preserve"> }}</w:t>
                      </w:r>
                    </w:p>
                    <w:p w14:paraId="676B634D" w14:textId="75D90F43" w:rsidR="003151B9" w:rsidRPr="00D108B5" w:rsidRDefault="003151B9" w:rsidP="00D108B5">
                      <w:pPr>
                        <w:pStyle w:val="Absenderdaten"/>
                        <w:rPr>
                          <w:rStyle w:val="Hyperlink"/>
                          <w:color w:val="auto"/>
                          <w:u w:val="none"/>
                          <w:lang w:val="en-US"/>
                        </w:rPr>
                      </w:pPr>
                      <w:r w:rsidRPr="00D108B5">
                        <w:rPr>
                          <w:lang w:val="en-US"/>
                        </w:rPr>
                        <w:t xml:space="preserve">E-Mail: </w:t>
                      </w:r>
                      <w:r w:rsidR="00D108B5" w:rsidRPr="00D108B5">
                        <w:rPr>
                          <w:lang w:val="en-US"/>
                        </w:rPr>
                        <w:t xml:space="preserve">{{r </w:t>
                      </w:r>
                      <w:proofErr w:type="spellStart"/>
                      <w:r w:rsidR="00D108B5" w:rsidRPr="00D108B5">
                        <w:rPr>
                          <w:lang w:val="en-US"/>
                        </w:rPr>
                        <w:t>jo_email</w:t>
                      </w:r>
                      <w:proofErr w:type="spellEnd"/>
                      <w:r w:rsidR="00D108B5">
                        <w:rPr>
                          <w:lang w:val="en-US"/>
                        </w:rPr>
                        <w:t xml:space="preserve"> }}</w:t>
                      </w:r>
                    </w:p>
                    <w:p w14:paraId="1DCD7F28" w14:textId="77777777" w:rsidR="00F50C19" w:rsidRPr="00D108B5" w:rsidRDefault="00F50C19" w:rsidP="00D108B5">
                      <w:pPr>
                        <w:pStyle w:val="Absenderdaten"/>
                        <w:rPr>
                          <w:lang w:val="en-US"/>
                        </w:rPr>
                      </w:pPr>
                    </w:p>
                    <w:p w14:paraId="6F93D082" w14:textId="77777777" w:rsidR="00F50C19" w:rsidRPr="005A6DAD" w:rsidRDefault="00F50C19" w:rsidP="00F50C1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5A6DAD">
                        <w:rPr>
                          <w:sz w:val="22"/>
                          <w:szCs w:val="22"/>
                          <w:lang w:val="en-US"/>
                        </w:rPr>
                        <w:t>01.01.202</w:t>
                      </w:r>
                      <w:r w:rsidR="00163A42" w:rsidRPr="005A6DAD"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143B6" w:rsidRPr="00F50C19">
        <w:rPr>
          <w:rFonts w:ascii="Muli" w:hAnsi="Muli"/>
          <w:noProof/>
          <w:spacing w:val="-6"/>
          <w:sz w:val="22"/>
          <w:szCs w:val="22"/>
        </w:rPr>
        <w:drawing>
          <wp:anchor distT="0" distB="0" distL="114300" distR="114300" simplePos="0" relativeHeight="251683840" behindDoc="0" locked="0" layoutInCell="1" allowOverlap="1" wp14:anchorId="6DA06BED" wp14:editId="3E595404">
            <wp:simplePos x="0" y="0"/>
            <wp:positionH relativeFrom="column">
              <wp:posOffset>4739005</wp:posOffset>
            </wp:positionH>
            <wp:positionV relativeFrom="page">
              <wp:posOffset>394970</wp:posOffset>
            </wp:positionV>
            <wp:extent cx="1660525" cy="1042670"/>
            <wp:effectExtent l="0" t="0" r="0" b="5080"/>
            <wp:wrapSquare wrapText="bothSides"/>
            <wp:docPr id="18" name="Grafik 18" descr="Ein Bild, das Essen,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Essen, Zeichnung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52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DAD" w:rsidRPr="00F50C19">
        <w:rPr>
          <w:rFonts w:ascii="Muli" w:hAnsi="Muli"/>
          <w:noProof/>
          <w:spacing w:val="-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F8ED1B" wp14:editId="7FACDB81">
                <wp:simplePos x="0" y="0"/>
                <wp:positionH relativeFrom="column">
                  <wp:posOffset>80010</wp:posOffset>
                </wp:positionH>
                <wp:positionV relativeFrom="topMargin">
                  <wp:posOffset>1466850</wp:posOffset>
                </wp:positionV>
                <wp:extent cx="2962275" cy="1247775"/>
                <wp:effectExtent l="0" t="0" r="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1247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267428" w14:textId="07612F64" w:rsidR="007E1EE7" w:rsidRPr="00A917E0" w:rsidRDefault="007E1EE7" w:rsidP="007E1EE7">
                            <w:pPr>
                              <w:rPr>
                                <w:color w:val="404040" w:themeColor="text1" w:themeTint="BF"/>
                                <w:sz w:val="14"/>
                              </w:rPr>
                            </w:pPr>
                            <w:r w:rsidRPr="00A917E0">
                              <w:rPr>
                                <w:color w:val="404040" w:themeColor="text1" w:themeTint="BF"/>
                                <w:sz w:val="14"/>
                              </w:rPr>
                              <w:t xml:space="preserve">DLRG-Jugend </w:t>
                            </w:r>
                            <w:r w:rsidRPr="00A917E0">
                              <w:rPr>
                                <w:color w:val="404040" w:themeColor="text1" w:themeTint="BF"/>
                                <w:sz w:val="14"/>
                              </w:rPr>
                              <w:sym w:font="Symbol" w:char="F0D7"/>
                            </w:r>
                            <w:r w:rsidRPr="00A917E0">
                              <w:rPr>
                                <w:color w:val="404040" w:themeColor="text1" w:themeTint="BF"/>
                                <w:sz w:val="14"/>
                              </w:rPr>
                              <w:t xml:space="preserve"> </w:t>
                            </w:r>
                            <w:bookmarkStart w:id="0" w:name="OLE_LINK10"/>
                            <w:bookmarkStart w:id="1" w:name="OLE_LINK13"/>
                            <w:r w:rsidR="00D108B5" w:rsidRPr="00D108B5">
                              <w:rPr>
                                <w:color w:val="404040" w:themeColor="text1" w:themeTint="BF"/>
                                <w:sz w:val="14"/>
                              </w:rPr>
                              <w:t xml:space="preserve">{{ </w:t>
                            </w:r>
                            <w:proofErr w:type="spellStart"/>
                            <w:r w:rsidR="00D108B5">
                              <w:rPr>
                                <w:color w:val="404040" w:themeColor="text1" w:themeTint="BF"/>
                                <w:sz w:val="14"/>
                              </w:rPr>
                              <w:t>j_</w:t>
                            </w:r>
                            <w:r w:rsidR="00D108B5" w:rsidRPr="00D108B5">
                              <w:rPr>
                                <w:color w:val="404040" w:themeColor="text1" w:themeTint="BF"/>
                                <w:sz w:val="14"/>
                              </w:rPr>
                              <w:t>organisation</w:t>
                            </w:r>
                            <w:proofErr w:type="spellEnd"/>
                            <w:r w:rsidR="00D108B5" w:rsidRPr="00D108B5">
                              <w:rPr>
                                <w:color w:val="404040" w:themeColor="text1" w:themeTint="BF"/>
                                <w:sz w:val="14"/>
                              </w:rPr>
                              <w:t xml:space="preserve"> }}</w:t>
                            </w:r>
                            <w:bookmarkEnd w:id="0"/>
                            <w:r w:rsidR="00D108B5">
                              <w:rPr>
                                <w:color w:val="404040" w:themeColor="text1" w:themeTint="BF"/>
                                <w:sz w:val="14"/>
                              </w:rPr>
                              <w:t xml:space="preserve"> </w:t>
                            </w:r>
                            <w:bookmarkEnd w:id="1"/>
                            <w:r w:rsidRPr="00A917E0">
                              <w:rPr>
                                <w:color w:val="404040" w:themeColor="text1" w:themeTint="BF"/>
                                <w:sz w:val="14"/>
                              </w:rPr>
                              <w:sym w:font="Symbol" w:char="F0D7"/>
                            </w:r>
                            <w:r w:rsidRPr="00A917E0">
                              <w:rPr>
                                <w:color w:val="404040" w:themeColor="text1" w:themeTint="BF"/>
                                <w:sz w:val="14"/>
                              </w:rPr>
                              <w:t xml:space="preserve"> </w:t>
                            </w:r>
                            <w:r w:rsidR="00D108B5" w:rsidRPr="00D108B5">
                              <w:rPr>
                                <w:color w:val="404040" w:themeColor="text1" w:themeTint="BF"/>
                                <w:sz w:val="14"/>
                              </w:rPr>
                              <w:t xml:space="preserve">{{ </w:t>
                            </w:r>
                            <w:proofErr w:type="spellStart"/>
                            <w:r w:rsidR="00D108B5">
                              <w:rPr>
                                <w:color w:val="404040" w:themeColor="text1" w:themeTint="BF"/>
                                <w:sz w:val="14"/>
                              </w:rPr>
                              <w:t>j</w:t>
                            </w:r>
                            <w:r w:rsidR="00D108B5" w:rsidRPr="00D108B5">
                              <w:rPr>
                                <w:color w:val="404040" w:themeColor="text1" w:themeTint="BF"/>
                                <w:sz w:val="14"/>
                              </w:rPr>
                              <w:t>o_strasse</w:t>
                            </w:r>
                            <w:proofErr w:type="spellEnd"/>
                            <w:r w:rsidR="00D108B5" w:rsidRPr="00D108B5">
                              <w:rPr>
                                <w:color w:val="404040" w:themeColor="text1" w:themeTint="BF"/>
                                <w:sz w:val="14"/>
                              </w:rPr>
                              <w:t xml:space="preserve"> }}  </w:t>
                            </w:r>
                            <w:r w:rsidRPr="00A917E0">
                              <w:rPr>
                                <w:color w:val="404040" w:themeColor="text1" w:themeTint="BF"/>
                                <w:sz w:val="14"/>
                              </w:rPr>
                              <w:sym w:font="Symbol" w:char="F0D7"/>
                            </w:r>
                            <w:r w:rsidRPr="00A917E0">
                              <w:rPr>
                                <w:color w:val="404040" w:themeColor="text1" w:themeTint="BF"/>
                                <w:sz w:val="14"/>
                              </w:rPr>
                              <w:t xml:space="preserve"> </w:t>
                            </w:r>
                            <w:r w:rsidR="00D108B5" w:rsidRPr="00D108B5">
                              <w:rPr>
                                <w:color w:val="404040" w:themeColor="text1" w:themeTint="BF"/>
                                <w:sz w:val="14"/>
                              </w:rPr>
                              <w:t xml:space="preserve">{{ </w:t>
                            </w:r>
                            <w:proofErr w:type="spellStart"/>
                            <w:r w:rsidR="00D108B5">
                              <w:rPr>
                                <w:color w:val="404040" w:themeColor="text1" w:themeTint="BF"/>
                                <w:sz w:val="14"/>
                              </w:rPr>
                              <w:t>j</w:t>
                            </w:r>
                            <w:r w:rsidR="00D108B5" w:rsidRPr="00D108B5">
                              <w:rPr>
                                <w:color w:val="404040" w:themeColor="text1" w:themeTint="BF"/>
                                <w:sz w:val="14"/>
                              </w:rPr>
                              <w:t>o_plz_ort</w:t>
                            </w:r>
                            <w:proofErr w:type="spellEnd"/>
                            <w:r w:rsidR="00D108B5" w:rsidRPr="00D108B5">
                              <w:rPr>
                                <w:color w:val="404040" w:themeColor="text1" w:themeTint="BF"/>
                                <w:sz w:val="14"/>
                              </w:rPr>
                              <w:t xml:space="preserve"> }}</w:t>
                            </w:r>
                          </w:p>
                          <w:p w14:paraId="6542E836" w14:textId="77777777" w:rsidR="00461B69" w:rsidRDefault="00461B6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2D35CF9" w14:textId="77777777" w:rsidR="003151B9" w:rsidRPr="003151B9" w:rsidRDefault="003151B9" w:rsidP="005A6DAD">
                            <w:pPr>
                              <w:pStyle w:val="Empfngeradresse"/>
                              <w:spacing w:before="60"/>
                            </w:pPr>
                            <w:r w:rsidRPr="003151B9">
                              <w:t>Organisation/Unternehmen</w:t>
                            </w:r>
                          </w:p>
                          <w:p w14:paraId="11A291E1" w14:textId="77777777" w:rsidR="003151B9" w:rsidRPr="003151B9" w:rsidRDefault="003151B9" w:rsidP="005A6DAD">
                            <w:pPr>
                              <w:pStyle w:val="Empfngeradresse"/>
                              <w:spacing w:before="60"/>
                            </w:pPr>
                            <w:r w:rsidRPr="003151B9">
                              <w:t>Vorname Nachname</w:t>
                            </w:r>
                          </w:p>
                          <w:p w14:paraId="24C31AEA" w14:textId="77777777" w:rsidR="003151B9" w:rsidRPr="003151B9" w:rsidRDefault="003151B9" w:rsidP="005A6DAD">
                            <w:pPr>
                              <w:pStyle w:val="Empfngeradresse"/>
                              <w:spacing w:before="60"/>
                            </w:pPr>
                            <w:r w:rsidRPr="003151B9">
                              <w:t>Straße Nummer</w:t>
                            </w:r>
                          </w:p>
                          <w:p w14:paraId="6BEC42FF" w14:textId="77777777" w:rsidR="003151B9" w:rsidRPr="003151B9" w:rsidRDefault="003151B9" w:rsidP="005A6DAD">
                            <w:pPr>
                              <w:pStyle w:val="Empfngeradresse"/>
                              <w:spacing w:before="60"/>
                              <w:rPr>
                                <w:sz w:val="16"/>
                                <w:szCs w:val="16"/>
                              </w:rPr>
                            </w:pPr>
                            <w:r w:rsidRPr="003151B9">
                              <w:t>PLZ 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8ED1B" id="Textfeld 8" o:spid="_x0000_s1028" type="#_x0000_t202" style="position:absolute;left:0;text-align:left;margin-left:6.3pt;margin-top:115.5pt;width:233.25pt;height:9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" filled="f" stroked="f" strokeweight=".5pt">
                <v:textbox>
                  <w:txbxContent>
                    <w:p w14:paraId="33267428" w14:textId="07612F64" w:rsidR="007E1EE7" w:rsidRPr="00A917E0" w:rsidRDefault="007E1EE7" w:rsidP="007E1EE7">
                      <w:pPr>
                        <w:rPr>
                          <w:color w:val="404040" w:themeColor="text1" w:themeTint="BF"/>
                          <w:sz w:val="14"/>
                        </w:rPr>
                      </w:pPr>
                      <w:r w:rsidRPr="00A917E0">
                        <w:rPr>
                          <w:color w:val="404040" w:themeColor="text1" w:themeTint="BF"/>
                          <w:sz w:val="14"/>
                        </w:rPr>
                        <w:t xml:space="preserve">DLRG-Jugend </w:t>
                      </w:r>
                      <w:r w:rsidRPr="00A917E0">
                        <w:rPr>
                          <w:color w:val="404040" w:themeColor="text1" w:themeTint="BF"/>
                          <w:sz w:val="14"/>
                        </w:rPr>
                        <w:sym w:font="Symbol" w:char="F0D7"/>
                      </w:r>
                      <w:r w:rsidRPr="00A917E0">
                        <w:rPr>
                          <w:color w:val="404040" w:themeColor="text1" w:themeTint="BF"/>
                          <w:sz w:val="14"/>
                        </w:rPr>
                        <w:t xml:space="preserve"> </w:t>
                      </w:r>
                      <w:bookmarkStart w:id="2" w:name="OLE_LINK10"/>
                      <w:bookmarkStart w:id="3" w:name="OLE_LINK13"/>
                      <w:r w:rsidR="00D108B5" w:rsidRPr="00D108B5">
                        <w:rPr>
                          <w:color w:val="404040" w:themeColor="text1" w:themeTint="BF"/>
                          <w:sz w:val="14"/>
                        </w:rPr>
                        <w:t xml:space="preserve">{{ </w:t>
                      </w:r>
                      <w:proofErr w:type="spellStart"/>
                      <w:r w:rsidR="00D108B5">
                        <w:rPr>
                          <w:color w:val="404040" w:themeColor="text1" w:themeTint="BF"/>
                          <w:sz w:val="14"/>
                        </w:rPr>
                        <w:t>j_</w:t>
                      </w:r>
                      <w:r w:rsidR="00D108B5" w:rsidRPr="00D108B5">
                        <w:rPr>
                          <w:color w:val="404040" w:themeColor="text1" w:themeTint="BF"/>
                          <w:sz w:val="14"/>
                        </w:rPr>
                        <w:t>organisation</w:t>
                      </w:r>
                      <w:proofErr w:type="spellEnd"/>
                      <w:r w:rsidR="00D108B5" w:rsidRPr="00D108B5">
                        <w:rPr>
                          <w:color w:val="404040" w:themeColor="text1" w:themeTint="BF"/>
                          <w:sz w:val="14"/>
                        </w:rPr>
                        <w:t xml:space="preserve"> }}</w:t>
                      </w:r>
                      <w:bookmarkEnd w:id="2"/>
                      <w:r w:rsidR="00D108B5">
                        <w:rPr>
                          <w:color w:val="404040" w:themeColor="text1" w:themeTint="BF"/>
                          <w:sz w:val="14"/>
                        </w:rPr>
                        <w:t xml:space="preserve"> </w:t>
                      </w:r>
                      <w:bookmarkEnd w:id="3"/>
                      <w:r w:rsidRPr="00A917E0">
                        <w:rPr>
                          <w:color w:val="404040" w:themeColor="text1" w:themeTint="BF"/>
                          <w:sz w:val="14"/>
                        </w:rPr>
                        <w:sym w:font="Symbol" w:char="F0D7"/>
                      </w:r>
                      <w:r w:rsidRPr="00A917E0">
                        <w:rPr>
                          <w:color w:val="404040" w:themeColor="text1" w:themeTint="BF"/>
                          <w:sz w:val="14"/>
                        </w:rPr>
                        <w:t xml:space="preserve"> </w:t>
                      </w:r>
                      <w:r w:rsidR="00D108B5" w:rsidRPr="00D108B5">
                        <w:rPr>
                          <w:color w:val="404040" w:themeColor="text1" w:themeTint="BF"/>
                          <w:sz w:val="14"/>
                        </w:rPr>
                        <w:t xml:space="preserve">{{ </w:t>
                      </w:r>
                      <w:proofErr w:type="spellStart"/>
                      <w:r w:rsidR="00D108B5">
                        <w:rPr>
                          <w:color w:val="404040" w:themeColor="text1" w:themeTint="BF"/>
                          <w:sz w:val="14"/>
                        </w:rPr>
                        <w:t>j</w:t>
                      </w:r>
                      <w:r w:rsidR="00D108B5" w:rsidRPr="00D108B5">
                        <w:rPr>
                          <w:color w:val="404040" w:themeColor="text1" w:themeTint="BF"/>
                          <w:sz w:val="14"/>
                        </w:rPr>
                        <w:t>o_strasse</w:t>
                      </w:r>
                      <w:proofErr w:type="spellEnd"/>
                      <w:r w:rsidR="00D108B5" w:rsidRPr="00D108B5">
                        <w:rPr>
                          <w:color w:val="404040" w:themeColor="text1" w:themeTint="BF"/>
                          <w:sz w:val="14"/>
                        </w:rPr>
                        <w:t xml:space="preserve"> }}  </w:t>
                      </w:r>
                      <w:r w:rsidRPr="00A917E0">
                        <w:rPr>
                          <w:color w:val="404040" w:themeColor="text1" w:themeTint="BF"/>
                          <w:sz w:val="14"/>
                        </w:rPr>
                        <w:sym w:font="Symbol" w:char="F0D7"/>
                      </w:r>
                      <w:r w:rsidRPr="00A917E0">
                        <w:rPr>
                          <w:color w:val="404040" w:themeColor="text1" w:themeTint="BF"/>
                          <w:sz w:val="14"/>
                        </w:rPr>
                        <w:t xml:space="preserve"> </w:t>
                      </w:r>
                      <w:r w:rsidR="00D108B5" w:rsidRPr="00D108B5">
                        <w:rPr>
                          <w:color w:val="404040" w:themeColor="text1" w:themeTint="BF"/>
                          <w:sz w:val="14"/>
                        </w:rPr>
                        <w:t xml:space="preserve">{{ </w:t>
                      </w:r>
                      <w:proofErr w:type="spellStart"/>
                      <w:r w:rsidR="00D108B5">
                        <w:rPr>
                          <w:color w:val="404040" w:themeColor="text1" w:themeTint="BF"/>
                          <w:sz w:val="14"/>
                        </w:rPr>
                        <w:t>j</w:t>
                      </w:r>
                      <w:r w:rsidR="00D108B5" w:rsidRPr="00D108B5">
                        <w:rPr>
                          <w:color w:val="404040" w:themeColor="text1" w:themeTint="BF"/>
                          <w:sz w:val="14"/>
                        </w:rPr>
                        <w:t>o_plz_ort</w:t>
                      </w:r>
                      <w:proofErr w:type="spellEnd"/>
                      <w:r w:rsidR="00D108B5" w:rsidRPr="00D108B5">
                        <w:rPr>
                          <w:color w:val="404040" w:themeColor="text1" w:themeTint="BF"/>
                          <w:sz w:val="14"/>
                        </w:rPr>
                        <w:t xml:space="preserve"> }}</w:t>
                      </w:r>
                    </w:p>
                    <w:p w14:paraId="6542E836" w14:textId="77777777" w:rsidR="00461B69" w:rsidRDefault="00461B69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2D35CF9" w14:textId="77777777" w:rsidR="003151B9" w:rsidRPr="003151B9" w:rsidRDefault="003151B9" w:rsidP="005A6DAD">
                      <w:pPr>
                        <w:pStyle w:val="Empfngeradresse"/>
                        <w:spacing w:before="60"/>
                      </w:pPr>
                      <w:r w:rsidRPr="003151B9">
                        <w:t>Organisation/Unternehmen</w:t>
                      </w:r>
                    </w:p>
                    <w:p w14:paraId="11A291E1" w14:textId="77777777" w:rsidR="003151B9" w:rsidRPr="003151B9" w:rsidRDefault="003151B9" w:rsidP="005A6DAD">
                      <w:pPr>
                        <w:pStyle w:val="Empfngeradresse"/>
                        <w:spacing w:before="60"/>
                      </w:pPr>
                      <w:r w:rsidRPr="003151B9">
                        <w:t>Vorname Nachname</w:t>
                      </w:r>
                    </w:p>
                    <w:p w14:paraId="24C31AEA" w14:textId="77777777" w:rsidR="003151B9" w:rsidRPr="003151B9" w:rsidRDefault="003151B9" w:rsidP="005A6DAD">
                      <w:pPr>
                        <w:pStyle w:val="Empfngeradresse"/>
                        <w:spacing w:before="60"/>
                      </w:pPr>
                      <w:r w:rsidRPr="003151B9">
                        <w:t>Straße Nummer</w:t>
                      </w:r>
                    </w:p>
                    <w:p w14:paraId="6BEC42FF" w14:textId="77777777" w:rsidR="003151B9" w:rsidRPr="003151B9" w:rsidRDefault="003151B9" w:rsidP="005A6DAD">
                      <w:pPr>
                        <w:pStyle w:val="Empfngeradresse"/>
                        <w:spacing w:before="60"/>
                        <w:rPr>
                          <w:sz w:val="16"/>
                          <w:szCs w:val="16"/>
                        </w:rPr>
                      </w:pPr>
                      <w:r w:rsidRPr="003151B9">
                        <w:t>PLZ Ort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79DA64C8" w14:textId="77777777" w:rsidR="00F50C19" w:rsidRPr="004A2AA1" w:rsidRDefault="00F50C19" w:rsidP="00F50C19">
      <w:pPr>
        <w:pStyle w:val="DLRGFlietext"/>
        <w:spacing w:line="240" w:lineRule="auto"/>
        <w:ind w:left="284"/>
        <w:rPr>
          <w:rFonts w:ascii="Mulish" w:hAnsi="Mulish"/>
          <w:spacing w:val="-6"/>
          <w:sz w:val="22"/>
          <w:szCs w:val="22"/>
        </w:rPr>
      </w:pPr>
    </w:p>
    <w:p w14:paraId="4A5942AB" w14:textId="77777777" w:rsidR="003F262A" w:rsidRPr="00803693" w:rsidRDefault="00170E04" w:rsidP="00F50C19">
      <w:pPr>
        <w:pStyle w:val="DLRGFlietext"/>
        <w:spacing w:line="240" w:lineRule="auto"/>
        <w:ind w:left="284"/>
        <w:rPr>
          <w:rFonts w:ascii="Mulish" w:hAnsi="Mulish"/>
          <w:spacing w:val="-6"/>
          <w:sz w:val="22"/>
          <w:szCs w:val="22"/>
        </w:rPr>
      </w:pPr>
      <w:r w:rsidRPr="004A2AA1">
        <w:rPr>
          <w:rFonts w:ascii="Mulish" w:hAnsi="Mulish"/>
          <w:noProof/>
          <w:spacing w:val="-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6DD4A2" wp14:editId="01830C91">
                <wp:simplePos x="0" y="0"/>
                <wp:positionH relativeFrom="column">
                  <wp:posOffset>-917575</wp:posOffset>
                </wp:positionH>
                <wp:positionV relativeFrom="topMargin">
                  <wp:posOffset>5400040</wp:posOffset>
                </wp:positionV>
                <wp:extent cx="175260" cy="0"/>
                <wp:effectExtent l="0" t="0" r="15240" b="12700"/>
                <wp:wrapNone/>
                <wp:docPr id="14" name="Gerade Verbindu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04B75060" id="Gerade Verbindung 14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op-margin-area;mso-width-percent:0;mso-width-relative:margin" from="-72.25pt,425.2pt" to="-58.45pt,42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" strokecolor="black [3213]" strokeweight=".5pt">
                <v:stroke joinstyle="miter"/>
                <w10:wrap anchory="margin"/>
              </v:line>
            </w:pict>
          </mc:Fallback>
        </mc:AlternateContent>
      </w:r>
      <w:r w:rsidR="00540F95" w:rsidRPr="004A2AA1">
        <w:rPr>
          <w:rFonts w:ascii="Mulish" w:hAnsi="Mulish"/>
          <w:noProof/>
          <w:spacing w:val="-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85D59E" wp14:editId="7860D80D">
                <wp:simplePos x="0" y="0"/>
                <wp:positionH relativeFrom="column">
                  <wp:posOffset>-924775</wp:posOffset>
                </wp:positionH>
                <wp:positionV relativeFrom="topMargin">
                  <wp:posOffset>7237095</wp:posOffset>
                </wp:positionV>
                <wp:extent cx="108000" cy="0"/>
                <wp:effectExtent l="0" t="0" r="6350" b="12700"/>
                <wp:wrapNone/>
                <wp:docPr id="13" name="Gerade Verbindu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6A07C455" id="Gerade Verbindung 13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op-margin-area;mso-width-percent:0;mso-width-relative:margin" from="-72.8pt,569.85pt" to="-64.3pt,56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" strokecolor="black [3213]" strokeweight=".5pt">
                <v:stroke joinstyle="miter"/>
                <w10:wrap anchory="margin"/>
              </v:line>
            </w:pict>
          </mc:Fallback>
        </mc:AlternateContent>
      </w:r>
      <w:r w:rsidR="00461B69" w:rsidRPr="004A2AA1">
        <w:rPr>
          <w:rFonts w:ascii="Mulish" w:hAnsi="Mulish"/>
          <w:noProof/>
          <w:spacing w:val="-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4D6545" wp14:editId="5232D192">
                <wp:simplePos x="0" y="0"/>
                <wp:positionH relativeFrom="column">
                  <wp:posOffset>-902551</wp:posOffset>
                </wp:positionH>
                <wp:positionV relativeFrom="topMargin">
                  <wp:posOffset>3780790</wp:posOffset>
                </wp:positionV>
                <wp:extent cx="108000" cy="0"/>
                <wp:effectExtent l="0" t="0" r="6350" b="12700"/>
                <wp:wrapNone/>
                <wp:docPr id="12" name="Gerade Verbindu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5A604544" id="Gerade Verbindung 1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op-margin-area;mso-width-percent:0;mso-width-relative:margin" from="-71.05pt,297.7pt" to="-62.55pt,29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" strokecolor="black [3213]" strokeweight=".5pt">
                <v:stroke joinstyle="miter"/>
                <w10:wrap anchory="margin"/>
              </v:line>
            </w:pict>
          </mc:Fallback>
        </mc:AlternateContent>
      </w:r>
      <w:r w:rsidR="002A7BF0" w:rsidRPr="004A2AA1">
        <w:rPr>
          <w:rFonts w:ascii="Mulish" w:hAnsi="Mulish"/>
          <w:spacing w:val="-6"/>
          <w:sz w:val="22"/>
          <w:szCs w:val="22"/>
        </w:rPr>
        <w:t>Se</w:t>
      </w:r>
      <w:r w:rsidR="005844A3" w:rsidRPr="004A2AA1">
        <w:rPr>
          <w:rFonts w:ascii="Mulish" w:hAnsi="Mulish"/>
          <w:spacing w:val="-6"/>
          <w:sz w:val="22"/>
          <w:szCs w:val="22"/>
        </w:rPr>
        <w:t>h</w:t>
      </w:r>
      <w:r w:rsidR="002A7BF0" w:rsidRPr="004A2AA1">
        <w:rPr>
          <w:rFonts w:ascii="Mulish" w:hAnsi="Mulish"/>
          <w:spacing w:val="-6"/>
          <w:sz w:val="22"/>
          <w:szCs w:val="22"/>
        </w:rPr>
        <w:t>r geehrter Herr</w:t>
      </w:r>
      <w:r w:rsidR="002A7BF0" w:rsidRPr="00803693">
        <w:rPr>
          <w:rFonts w:ascii="Mulish" w:hAnsi="Mulish"/>
          <w:spacing w:val="-6"/>
          <w:sz w:val="22"/>
          <w:szCs w:val="22"/>
        </w:rPr>
        <w:t xml:space="preserve">/Frau, </w:t>
      </w:r>
    </w:p>
    <w:p w14:paraId="5D5F7741" w14:textId="77777777" w:rsidR="002A7BF0" w:rsidRPr="00803693" w:rsidRDefault="002A7BF0" w:rsidP="00F50C19">
      <w:pPr>
        <w:pStyle w:val="DLRGFlietext"/>
        <w:spacing w:line="240" w:lineRule="auto"/>
        <w:ind w:left="284"/>
        <w:rPr>
          <w:rFonts w:ascii="Mulish" w:hAnsi="Mulish"/>
          <w:spacing w:val="-6"/>
          <w:sz w:val="22"/>
          <w:szCs w:val="22"/>
        </w:rPr>
      </w:pPr>
    </w:p>
    <w:p w14:paraId="20AA77A2" w14:textId="77777777" w:rsidR="003151B9" w:rsidRPr="00803693" w:rsidRDefault="003151B9" w:rsidP="00D108B5">
      <w:pPr>
        <w:rPr>
          <w:spacing w:val="-6"/>
          <w:sz w:val="22"/>
          <w:szCs w:val="22"/>
        </w:rPr>
      </w:pPr>
    </w:p>
    <w:p w14:paraId="46BC4237" w14:textId="77777777" w:rsidR="003151B9" w:rsidRPr="00803693" w:rsidRDefault="003151B9" w:rsidP="003151B9">
      <w:pPr>
        <w:ind w:left="284"/>
        <w:rPr>
          <w:spacing w:val="-6"/>
          <w:sz w:val="22"/>
          <w:szCs w:val="22"/>
        </w:rPr>
      </w:pPr>
      <w:r w:rsidRPr="00803693">
        <w:rPr>
          <w:spacing w:val="-6"/>
          <w:sz w:val="22"/>
          <w:szCs w:val="22"/>
        </w:rPr>
        <w:t>Mit freundlichen Grüßen</w:t>
      </w:r>
    </w:p>
    <w:p w14:paraId="3F4512F2" w14:textId="77777777" w:rsidR="003151B9" w:rsidRPr="00803693" w:rsidRDefault="003151B9" w:rsidP="003151B9">
      <w:pPr>
        <w:ind w:left="284"/>
        <w:rPr>
          <w:spacing w:val="-6"/>
          <w:sz w:val="22"/>
          <w:szCs w:val="22"/>
        </w:rPr>
      </w:pPr>
    </w:p>
    <w:p w14:paraId="57F49505" w14:textId="77777777" w:rsidR="003151B9" w:rsidRPr="00803693" w:rsidRDefault="003151B9" w:rsidP="003151B9">
      <w:pPr>
        <w:ind w:left="284"/>
        <w:rPr>
          <w:spacing w:val="-6"/>
          <w:sz w:val="22"/>
          <w:szCs w:val="22"/>
        </w:rPr>
      </w:pPr>
    </w:p>
    <w:p w14:paraId="5D05C91D" w14:textId="77777777" w:rsidR="003151B9" w:rsidRPr="00803693" w:rsidRDefault="003151B9" w:rsidP="003151B9">
      <w:pPr>
        <w:ind w:left="284"/>
        <w:rPr>
          <w:spacing w:val="-6"/>
          <w:sz w:val="22"/>
          <w:szCs w:val="22"/>
        </w:rPr>
      </w:pPr>
    </w:p>
    <w:p w14:paraId="420157BE" w14:textId="795C4D44" w:rsidR="003151B9" w:rsidRPr="00803693" w:rsidRDefault="003151B9" w:rsidP="003151B9">
      <w:pPr>
        <w:ind w:left="284"/>
        <w:rPr>
          <w:spacing w:val="-6"/>
          <w:sz w:val="22"/>
          <w:szCs w:val="22"/>
        </w:rPr>
      </w:pPr>
      <w:r w:rsidRPr="00803693">
        <w:rPr>
          <w:noProof/>
          <w:spacing w:val="-6"/>
          <w:sz w:val="22"/>
          <w:szCs w:val="22"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9EAF26" wp14:editId="1CB207DE">
                <wp:simplePos x="0" y="0"/>
                <wp:positionH relativeFrom="column">
                  <wp:posOffset>-748030</wp:posOffset>
                </wp:positionH>
                <wp:positionV relativeFrom="paragraph">
                  <wp:posOffset>68580</wp:posOffset>
                </wp:positionV>
                <wp:extent cx="114300" cy="0"/>
                <wp:effectExtent l="0" t="0" r="19050" b="19050"/>
                <wp:wrapNone/>
                <wp:docPr id="19" name="Gerade Verbindu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AFCD008" id="Gerade Verbindung 1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9pt,5.4pt" to="-49.9pt,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  <w:r w:rsidR="00D108B5">
        <w:rPr>
          <w:noProof/>
          <w:spacing w:val="-6"/>
          <w:sz w:val="22"/>
          <w:szCs w:val="22"/>
          <w:lang w:eastAsia="de-DE"/>
        </w:rPr>
        <w:t>{{ p_vorname }} {{ p_nachname }}</w:t>
      </w:r>
    </w:p>
    <w:p w14:paraId="488FF7AE" w14:textId="39FA67DE" w:rsidR="003151B9" w:rsidRPr="00803693" w:rsidRDefault="00D108B5" w:rsidP="003151B9">
      <w:pPr>
        <w:ind w:left="284"/>
        <w:rPr>
          <w:spacing w:val="-6"/>
          <w:sz w:val="22"/>
          <w:szCs w:val="22"/>
        </w:rPr>
      </w:pPr>
      <w:r>
        <w:rPr>
          <w:spacing w:val="-6"/>
          <w:sz w:val="22"/>
          <w:szCs w:val="22"/>
        </w:rPr>
        <w:t xml:space="preserve">{{ </w:t>
      </w:r>
      <w:proofErr w:type="spellStart"/>
      <w:r>
        <w:rPr>
          <w:spacing w:val="-6"/>
          <w:sz w:val="22"/>
          <w:szCs w:val="22"/>
        </w:rPr>
        <w:t>p_funktion</w:t>
      </w:r>
      <w:proofErr w:type="spellEnd"/>
      <w:r>
        <w:rPr>
          <w:spacing w:val="-6"/>
          <w:sz w:val="22"/>
          <w:szCs w:val="22"/>
        </w:rPr>
        <w:t xml:space="preserve"> }}</w:t>
      </w:r>
    </w:p>
    <w:p w14:paraId="561D9804" w14:textId="77777777" w:rsidR="009C518B" w:rsidRDefault="009C518B"/>
    <w:p w14:paraId="485DA812" w14:textId="77777777" w:rsidR="00FA11FE" w:rsidRDefault="00FA11FE" w:rsidP="001405F5">
      <w:pPr>
        <w:ind w:left="-284"/>
        <w:sectPr w:rsidR="00FA11FE" w:rsidSect="00455566">
          <w:footerReference w:type="default" r:id="rId8"/>
          <w:headerReference w:type="first" r:id="rId9"/>
          <w:footerReference w:type="first" r:id="rId10"/>
          <w:pgSz w:w="11900" w:h="16840" w:code="9"/>
          <w:pgMar w:top="6742" w:right="1418" w:bottom="1701" w:left="1134" w:header="709" w:footer="340" w:gutter="0"/>
          <w:cols w:space="708"/>
          <w:docGrid w:linePitch="360"/>
        </w:sectPr>
      </w:pPr>
    </w:p>
    <w:p w14:paraId="4C05937B" w14:textId="77777777" w:rsidR="00F41D70" w:rsidRPr="00F41D70" w:rsidRDefault="00F41D70" w:rsidP="00C143B6">
      <w:pPr>
        <w:ind w:left="283"/>
      </w:pPr>
    </w:p>
    <w:sectPr w:rsidR="00F41D70" w:rsidRPr="00F41D70" w:rsidSect="00C143B6">
      <w:headerReference w:type="default" r:id="rId11"/>
      <w:footerReference w:type="default" r:id="rId12"/>
      <w:headerReference w:type="first" r:id="rId13"/>
      <w:pgSz w:w="11900" w:h="16840"/>
      <w:pgMar w:top="1985" w:right="1418" w:bottom="124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AAAD0" w14:textId="77777777" w:rsidR="001E0C47" w:rsidRDefault="001E0C47" w:rsidP="00540F95">
      <w:r>
        <w:separator/>
      </w:r>
    </w:p>
  </w:endnote>
  <w:endnote w:type="continuationSeparator" w:id="0">
    <w:p w14:paraId="4EA9459F" w14:textId="77777777" w:rsidR="001E0C47" w:rsidRDefault="001E0C47" w:rsidP="00540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sh">
    <w:altName w:val="Calibri"/>
    <w:panose1 w:val="020B0604020202020204"/>
    <w:charset w:val="00"/>
    <w:family w:val="auto"/>
    <w:pitch w:val="variable"/>
    <w:sig w:usb0="A00000FF" w:usb1="5000204B" w:usb2="00000000" w:usb3="00000000" w:csb0="00000193" w:csb1="00000000"/>
  </w:font>
  <w:font w:name="CDU Kievit Tab">
    <w:panose1 w:val="020B0604020202020204"/>
    <w:charset w:val="00"/>
    <w:family w:val="swiss"/>
    <w:pitch w:val="variable"/>
    <w:sig w:usb0="8000002F" w:usb1="5000004A" w:usb2="00000000" w:usb3="00000000" w:csb0="00000001" w:csb1="00000000"/>
  </w:font>
  <w:font w:name="DLRG Univers 55 Roman">
    <w:altName w:val="Gautami"/>
    <w:panose1 w:val="020B0604020202020204"/>
    <w:charset w:val="00"/>
    <w:family w:val="auto"/>
    <w:pitch w:val="variable"/>
    <w:sig w:usb0="80000027" w:usb1="00000000" w:usb2="00000000" w:usb3="00000000" w:csb0="00000001" w:csb1="00000000"/>
  </w:font>
  <w:font w:name="Muli">
    <w:altName w:val="Times New Roman"/>
    <w:panose1 w:val="020B0604020202020204"/>
    <w:charset w:val="00"/>
    <w:family w:val="auto"/>
    <w:pitch w:val="variable"/>
    <w:sig w:usb0="A00000FF" w:usb1="5000204B" w:usb2="00000000" w:usb3="00000000" w:csb0="0000019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11D5B" w14:textId="4148A17F" w:rsidR="001A3542" w:rsidRPr="001A3542" w:rsidRDefault="00D108B5" w:rsidP="001A3542">
    <w:pPr>
      <w:tabs>
        <w:tab w:val="left" w:pos="2977"/>
        <w:tab w:val="center" w:pos="3686"/>
        <w:tab w:val="left" w:pos="5300"/>
        <w:tab w:val="left" w:pos="6804"/>
      </w:tabs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</w:pPr>
    <w:r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{{ jo_bank_1_name }}</w:t>
    </w:r>
    <w:r w:rsidR="001A3542" w:rsidRPr="001A3542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ab/>
    </w:r>
    <w:r w:rsidR="001A3542" w:rsidRPr="001A3542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ab/>
      <w:t>Rechtsform der Gliederung: eingetragener Verein (e.V.)</w:t>
    </w:r>
    <w:r w:rsidR="001A3542" w:rsidRPr="001A3542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ab/>
      <w:t xml:space="preserve">Die DLRG-Jugend </w:t>
    </w:r>
    <w:r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 xml:space="preserve">{{ </w:t>
    </w:r>
    <w:proofErr w:type="spellStart"/>
    <w:r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j_organisation</w:t>
    </w:r>
    <w:proofErr w:type="spellEnd"/>
    <w:r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 xml:space="preserve"> }}</w:t>
    </w:r>
    <w:r w:rsidR="001A3542" w:rsidRPr="001A3542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 xml:space="preserve"> ist Mitglied</w:t>
    </w:r>
  </w:p>
  <w:p w14:paraId="70CFE767" w14:textId="54F6D67F" w:rsidR="001A3542" w:rsidRPr="001A3542" w:rsidRDefault="001A3542" w:rsidP="001A3542">
    <w:pPr>
      <w:tabs>
        <w:tab w:val="left" w:pos="2977"/>
        <w:tab w:val="center" w:pos="3686"/>
        <w:tab w:val="left" w:pos="5300"/>
        <w:tab w:val="left" w:pos="6804"/>
      </w:tabs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</w:pPr>
    <w:r w:rsidRPr="001A3542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IBAN:</w:t>
    </w:r>
    <w:r w:rsidR="00D108B5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 xml:space="preserve"> {{ jo_bank_1_iban }}</w:t>
    </w:r>
    <w:r w:rsidRPr="001A3542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ab/>
    </w:r>
    <w:r w:rsidR="00D108B5" w:rsidRPr="00D108B5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 xml:space="preserve">{{ </w:t>
    </w:r>
    <w:proofErr w:type="spellStart"/>
    <w:r w:rsidR="00D108B5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j</w:t>
    </w:r>
    <w:r w:rsidR="00D108B5" w:rsidRPr="00D108B5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o_amtsgericht_ort_nummer</w:t>
    </w:r>
    <w:proofErr w:type="spellEnd"/>
    <w:r w:rsidR="00D108B5" w:rsidRPr="00D108B5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 xml:space="preserve"> }}</w:t>
    </w:r>
    <w:r w:rsidRPr="001A3542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ab/>
    </w:r>
    <w:r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ab/>
    </w:r>
    <w:r w:rsidRPr="001A3542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 xml:space="preserve">im Kreisjugendring </w:t>
    </w:r>
    <w:r w:rsidR="00D108B5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 xml:space="preserve">{{ </w:t>
    </w:r>
    <w:proofErr w:type="spellStart"/>
    <w:r w:rsidR="00D108B5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j_</w:t>
    </w:r>
    <w:bookmarkStart w:id="4" w:name="OLE_LINK15"/>
    <w:r w:rsidR="00D108B5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kreisjugendring</w:t>
    </w:r>
    <w:proofErr w:type="spellEnd"/>
    <w:r w:rsidR="00D108B5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 xml:space="preserve"> </w:t>
    </w:r>
    <w:bookmarkEnd w:id="4"/>
    <w:r w:rsidR="00D108B5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}}</w:t>
    </w:r>
    <w:r w:rsidRPr="001A3542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 xml:space="preserve">. </w:t>
    </w:r>
  </w:p>
  <w:p w14:paraId="72ED45DD" w14:textId="7CBA134D" w:rsidR="001A3542" w:rsidRPr="001A3542" w:rsidRDefault="001A3542" w:rsidP="001A3542">
    <w:pPr>
      <w:tabs>
        <w:tab w:val="left" w:pos="2977"/>
        <w:tab w:val="center" w:pos="3686"/>
        <w:tab w:val="left" w:pos="5300"/>
        <w:tab w:val="left" w:pos="6804"/>
      </w:tabs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</w:pPr>
    <w:r w:rsidRPr="001A3542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BIC:</w:t>
    </w:r>
    <w:r w:rsidR="00D108B5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 xml:space="preserve"> {{ jo_bank_1_bic }}</w:t>
    </w:r>
    <w:r w:rsidRPr="001A3542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ab/>
      <w:t>Ve</w:t>
    </w:r>
    <w:r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rtretungsberechtigung gemäß § 30</w:t>
    </w:r>
    <w:r w:rsidRPr="001A3542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 xml:space="preserve"> BGB</w:t>
    </w:r>
    <w:r w:rsidRPr="001A3542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ab/>
    </w:r>
  </w:p>
  <w:p w14:paraId="139E1B69" w14:textId="2A91E7FD" w:rsidR="001A3542" w:rsidRPr="001A3542" w:rsidRDefault="00D108B5" w:rsidP="001A3542">
    <w:pPr>
      <w:tabs>
        <w:tab w:val="left" w:pos="2977"/>
        <w:tab w:val="center" w:pos="3686"/>
        <w:tab w:val="left" w:pos="5300"/>
        <w:tab w:val="left" w:pos="6804"/>
      </w:tabs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</w:pPr>
    <w:r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{{ jo_bank_2_name }}</w:t>
    </w:r>
    <w:r w:rsidR="001A3542" w:rsidRPr="001A3542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ab/>
      <w:t xml:space="preserve">1. Vors. </w:t>
    </w:r>
    <w:r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 xml:space="preserve">{{ </w:t>
    </w:r>
    <w:proofErr w:type="spellStart"/>
    <w:r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jo_vorsitz</w:t>
    </w:r>
    <w:proofErr w:type="spellEnd"/>
    <w:r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 xml:space="preserve"> }}</w:t>
    </w:r>
    <w:r w:rsidR="001A3542" w:rsidRPr="001A3542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ab/>
      <w:t xml:space="preserve"> </w:t>
    </w:r>
  </w:p>
  <w:p w14:paraId="338E42D1" w14:textId="7AD16847" w:rsidR="001A3542" w:rsidRPr="001A3542" w:rsidRDefault="001A3542" w:rsidP="001A3542">
    <w:pPr>
      <w:tabs>
        <w:tab w:val="left" w:pos="2977"/>
        <w:tab w:val="center" w:pos="3686"/>
        <w:tab w:val="left" w:pos="5300"/>
        <w:tab w:val="left" w:pos="6804"/>
      </w:tabs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</w:pPr>
    <w:r w:rsidRPr="001A3542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IBAN:</w:t>
    </w:r>
    <w:r w:rsidR="00D108B5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 xml:space="preserve"> {{ jo_bank_2_iban }}</w:t>
    </w:r>
    <w:r w:rsidRPr="001A3542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ab/>
      <w:t xml:space="preserve">2. Vors. </w:t>
    </w:r>
    <w:r w:rsidR="00D108B5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 xml:space="preserve">{{ </w:t>
    </w:r>
    <w:proofErr w:type="spellStart"/>
    <w:r w:rsidR="00D108B5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jo_stv_vorsitz</w:t>
    </w:r>
    <w:proofErr w:type="spellEnd"/>
    <w:r w:rsidR="00D108B5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 xml:space="preserve"> }}</w:t>
    </w:r>
    <w:r w:rsidRPr="001A3542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ab/>
    </w:r>
  </w:p>
  <w:p w14:paraId="73A62430" w14:textId="2EDE1B68" w:rsidR="001A3542" w:rsidRPr="001A3542" w:rsidRDefault="001A3542" w:rsidP="001A3542">
    <w:pPr>
      <w:tabs>
        <w:tab w:val="left" w:pos="2977"/>
        <w:tab w:val="center" w:pos="3686"/>
        <w:tab w:val="left" w:pos="5300"/>
        <w:tab w:val="left" w:pos="6804"/>
      </w:tabs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</w:pPr>
    <w:r w:rsidRPr="001A3542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BIC:</w:t>
    </w:r>
    <w:r w:rsidR="00D108B5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 xml:space="preserve"> {{ jo_bank_2_bic }}</w:t>
    </w:r>
    <w:r w:rsidRPr="001A3542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ab/>
      <w:t>weitere Personen ggf. nebeneinander</w:t>
    </w:r>
    <w:r w:rsidRPr="001A3542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ab/>
    </w:r>
  </w:p>
  <w:p w14:paraId="47C74497" w14:textId="20CE7AD7" w:rsidR="001A3542" w:rsidRPr="001A3542" w:rsidRDefault="001A3542" w:rsidP="001A3542">
    <w:pPr>
      <w:tabs>
        <w:tab w:val="left" w:pos="2977"/>
        <w:tab w:val="center" w:pos="3686"/>
        <w:tab w:val="left" w:pos="5300"/>
        <w:tab w:val="left" w:pos="6804"/>
      </w:tabs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</w:pPr>
    <w:r w:rsidRPr="001A3542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ab/>
    </w:r>
    <w:proofErr w:type="spellStart"/>
    <w:r w:rsidRPr="001A3542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USt-IdNr</w:t>
    </w:r>
    <w:proofErr w:type="spellEnd"/>
    <w:r w:rsidRPr="001A3542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 xml:space="preserve">. oder </w:t>
    </w:r>
    <w:proofErr w:type="spellStart"/>
    <w:r w:rsidRPr="001A3542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SteuerNr</w:t>
    </w:r>
    <w:proofErr w:type="spellEnd"/>
    <w:r w:rsidRPr="001A3542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 xml:space="preserve">.: </w:t>
    </w:r>
    <w:r w:rsidR="00D108B5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 xml:space="preserve">{{ </w:t>
    </w:r>
    <w:proofErr w:type="spellStart"/>
    <w:r w:rsidR="00D108B5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jo_ust_o_str</w:t>
    </w:r>
    <w:proofErr w:type="spellEnd"/>
    <w:r w:rsidR="00D108B5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 xml:space="preserve"> }}</w:t>
    </w:r>
  </w:p>
  <w:p w14:paraId="429F3823" w14:textId="77777777" w:rsidR="003151B9" w:rsidRPr="00803693" w:rsidRDefault="003151B9" w:rsidP="00C74CC1">
    <w:pPr>
      <w:tabs>
        <w:tab w:val="left" w:pos="2977"/>
        <w:tab w:val="center" w:pos="3686"/>
        <w:tab w:val="left" w:pos="5300"/>
        <w:tab w:val="left" w:pos="6804"/>
      </w:tabs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FEC62" w14:textId="77777777" w:rsidR="00E11DF3" w:rsidRDefault="00E11DF3">
    <w:pPr>
      <w:pStyle w:val="Fuzeile"/>
    </w:pPr>
    <w:r w:rsidRPr="00E11DF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551125F" wp14:editId="623A7D22">
              <wp:simplePos x="0" y="0"/>
              <wp:positionH relativeFrom="column">
                <wp:posOffset>0</wp:posOffset>
              </wp:positionH>
              <wp:positionV relativeFrom="paragraph">
                <wp:posOffset>710565</wp:posOffset>
              </wp:positionV>
              <wp:extent cx="2700213" cy="626265"/>
              <wp:effectExtent l="0" t="0" r="0" b="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00213" cy="6262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B5A5DC1" w14:textId="77777777" w:rsidR="00E11DF3" w:rsidRPr="009B43EB" w:rsidRDefault="00E11DF3" w:rsidP="00E11DF3">
                          <w:pPr>
                            <w:spacing w:line="276" w:lineRule="auto"/>
                            <w:rPr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9B43EB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Anschrift Bürgerbüro:</w:t>
                          </w:r>
                        </w:p>
                        <w:p w14:paraId="34CB9672" w14:textId="77777777" w:rsidR="00E11DF3" w:rsidRPr="009B43EB" w:rsidRDefault="00E11DF3" w:rsidP="00E11DF3">
                          <w:pPr>
                            <w:spacing w:line="276" w:lineRule="auto"/>
                            <w:rPr>
                              <w:sz w:val="20"/>
                              <w:szCs w:val="20"/>
                            </w:rPr>
                          </w:pPr>
                          <w:r w:rsidRPr="009B43EB">
                            <w:rPr>
                              <w:sz w:val="20"/>
                              <w:szCs w:val="20"/>
                            </w:rPr>
                            <w:t>Schreyerring 41</w:t>
                          </w:r>
                        </w:p>
                        <w:p w14:paraId="01576B62" w14:textId="77777777" w:rsidR="00E11DF3" w:rsidRPr="009B43EB" w:rsidRDefault="00E11DF3" w:rsidP="00E11DF3">
                          <w:pPr>
                            <w:spacing w:line="276" w:lineRule="auto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9B43EB">
                            <w:rPr>
                              <w:sz w:val="20"/>
                              <w:szCs w:val="20"/>
                            </w:rPr>
                            <w:t>22309</w:t>
                          </w:r>
                          <w:r w:rsidRPr="009B43EB">
                            <w:rPr>
                              <w:sz w:val="20"/>
                              <w:szCs w:val="20"/>
                            </w:rPr>
                            <w:tab/>
                            <w:t>Hamburg</w:t>
                          </w:r>
                        </w:p>
                        <w:p w14:paraId="11BF4B85" w14:textId="77777777" w:rsidR="00E11DF3" w:rsidRDefault="00E11DF3" w:rsidP="00E11DF3">
                          <w:pPr>
                            <w:rPr>
                              <w:lang w:val="en-US"/>
                            </w:rPr>
                          </w:pPr>
                        </w:p>
                        <w:p w14:paraId="72C0FAA4" w14:textId="77777777" w:rsidR="00E11DF3" w:rsidRPr="009B43EB" w:rsidRDefault="00E11DF3" w:rsidP="00E11DF3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type w14:anchorId="1551125F" id="_x0000_t202" coordsize="21600,21600" o:spt="202" path="m,l,21600r21600,l21600,xe">
              <v:stroke joinstyle="miter"/>
              <v:path gradientshapeok="t" o:connecttype="rect"/>
            </v:shapetype>
            <v:shape id="Textfeld 5" o:spid="_x0000_s1029" type="#_x0000_t202" style="position:absolute;margin-left:0;margin-top:55.95pt;width:212.6pt;height:49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" filled="f" stroked="f" strokeweight=".5pt">
              <v:textbox>
                <w:txbxContent>
                  <w:p w14:paraId="5B5A5DC1" w14:textId="77777777" w:rsidR="00E11DF3" w:rsidRPr="009B43EB" w:rsidRDefault="00E11DF3" w:rsidP="00E11DF3">
                    <w:pPr>
                      <w:spacing w:line="276" w:lineRule="auto"/>
                      <w:rPr>
                        <w:i/>
                        <w:iCs/>
                        <w:sz w:val="20"/>
                        <w:szCs w:val="20"/>
                      </w:rPr>
                    </w:pPr>
                    <w:r w:rsidRPr="009B43EB">
                      <w:rPr>
                        <w:i/>
                        <w:iCs/>
                        <w:sz w:val="20"/>
                        <w:szCs w:val="20"/>
                      </w:rPr>
                      <w:t>Anschrift Bürgerbüro:</w:t>
                    </w:r>
                  </w:p>
                  <w:p w14:paraId="34CB9672" w14:textId="77777777" w:rsidR="00E11DF3" w:rsidRPr="009B43EB" w:rsidRDefault="00E11DF3" w:rsidP="00E11DF3">
                    <w:pPr>
                      <w:spacing w:line="276" w:lineRule="auto"/>
                      <w:rPr>
                        <w:sz w:val="20"/>
                        <w:szCs w:val="20"/>
                      </w:rPr>
                    </w:pPr>
                    <w:r w:rsidRPr="009B43EB">
                      <w:rPr>
                        <w:sz w:val="20"/>
                        <w:szCs w:val="20"/>
                      </w:rPr>
                      <w:t>Schreyerring 41</w:t>
                    </w:r>
                  </w:p>
                  <w:p w14:paraId="01576B62" w14:textId="77777777" w:rsidR="00E11DF3" w:rsidRPr="009B43EB" w:rsidRDefault="00E11DF3" w:rsidP="00E11DF3">
                    <w:pPr>
                      <w:spacing w:line="276" w:lineRule="auto"/>
                      <w:rPr>
                        <w:sz w:val="20"/>
                        <w:szCs w:val="20"/>
                        <w:lang w:val="en-US"/>
                      </w:rPr>
                    </w:pPr>
                    <w:r w:rsidRPr="009B43EB">
                      <w:rPr>
                        <w:sz w:val="20"/>
                        <w:szCs w:val="20"/>
                      </w:rPr>
                      <w:t>22309</w:t>
                    </w:r>
                    <w:r w:rsidRPr="009B43EB">
                      <w:rPr>
                        <w:sz w:val="20"/>
                        <w:szCs w:val="20"/>
                      </w:rPr>
                      <w:tab/>
                      <w:t>Hamburg</w:t>
                    </w:r>
                  </w:p>
                  <w:p w14:paraId="11BF4B85" w14:textId="77777777" w:rsidR="00E11DF3" w:rsidRDefault="00E11DF3" w:rsidP="00E11DF3">
                    <w:pPr>
                      <w:rPr>
                        <w:lang w:val="en-US"/>
                      </w:rPr>
                    </w:pPr>
                  </w:p>
                  <w:p w14:paraId="72C0FAA4" w14:textId="77777777" w:rsidR="00E11DF3" w:rsidRPr="009B43EB" w:rsidRDefault="00E11DF3" w:rsidP="00E11DF3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D0FF3" w14:textId="77777777" w:rsidR="00EC478B" w:rsidRPr="00803693" w:rsidRDefault="00EC478B" w:rsidP="00C74CC1">
    <w:pPr>
      <w:tabs>
        <w:tab w:val="left" w:pos="2977"/>
        <w:tab w:val="center" w:pos="3686"/>
        <w:tab w:val="left" w:pos="5300"/>
        <w:tab w:val="left" w:pos="6804"/>
      </w:tabs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3B964" w14:textId="77777777" w:rsidR="001E0C47" w:rsidRDefault="001E0C47" w:rsidP="00540F95">
      <w:r>
        <w:separator/>
      </w:r>
    </w:p>
  </w:footnote>
  <w:footnote w:type="continuationSeparator" w:id="0">
    <w:p w14:paraId="68A5AE1E" w14:textId="77777777" w:rsidR="001E0C47" w:rsidRDefault="001E0C47" w:rsidP="00540F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FBEDB" w14:textId="77777777" w:rsidR="00AA7AEF" w:rsidRDefault="00163A42">
    <w:pPr>
      <w:pStyle w:val="Kopfzeile"/>
    </w:pPr>
    <w:r w:rsidRPr="00AA7AEF">
      <w:rPr>
        <w:noProof/>
        <w:lang w:eastAsia="de-DE"/>
      </w:rPr>
      <w:drawing>
        <wp:anchor distT="0" distB="0" distL="114300" distR="114300" simplePos="0" relativeHeight="251666432" behindDoc="0" locked="0" layoutInCell="1" allowOverlap="1" wp14:anchorId="0A3E873B" wp14:editId="1BD6965D">
          <wp:simplePos x="0" y="0"/>
          <wp:positionH relativeFrom="column">
            <wp:posOffset>5173345</wp:posOffset>
          </wp:positionH>
          <wp:positionV relativeFrom="page">
            <wp:posOffset>354965</wp:posOffset>
          </wp:positionV>
          <wp:extent cx="940435" cy="590550"/>
          <wp:effectExtent l="0" t="0" r="0" b="0"/>
          <wp:wrapSquare wrapText="bothSides"/>
          <wp:docPr id="1818866445" name="Grafik 1818866445" descr="Ein Bild, das Essen, Zeichnung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8" descr="Ein Bild, das Essen, Zeichnung enthält.&#10;&#10;Automatisch generierte Beschreibu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043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40A21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2531C8B" wp14:editId="197AC129">
              <wp:simplePos x="0" y="0"/>
              <wp:positionH relativeFrom="column">
                <wp:posOffset>-1223364</wp:posOffset>
              </wp:positionH>
              <wp:positionV relativeFrom="paragraph">
                <wp:posOffset>74325</wp:posOffset>
              </wp:positionV>
              <wp:extent cx="96225" cy="326065"/>
              <wp:effectExtent l="0" t="0" r="18415" b="17145"/>
              <wp:wrapNone/>
              <wp:docPr id="30" name="Rechteck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225" cy="32606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rect w14:anchorId="15CE5909" id="Rechteck 30" o:spid="_x0000_s1026" style="position:absolute;margin-left:-96.35pt;margin-top:5.85pt;width:7.6pt;height:25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" fillcolor="#4472c4 [3204]" strokecolor="#1f3763 [1604]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1DB09" w14:textId="77777777" w:rsidR="00C143B6" w:rsidRDefault="00C143B6">
    <w:pPr>
      <w:pStyle w:val="Kopfzeile"/>
    </w:pPr>
    <w:r w:rsidRPr="00AA7AEF">
      <w:rPr>
        <w:noProof/>
        <w:lang w:eastAsia="de-DE"/>
      </w:rPr>
      <w:drawing>
        <wp:anchor distT="0" distB="0" distL="114300" distR="114300" simplePos="0" relativeHeight="251678720" behindDoc="0" locked="0" layoutInCell="1" allowOverlap="1" wp14:anchorId="78DF6B26" wp14:editId="2E1E7CED">
          <wp:simplePos x="0" y="0"/>
          <wp:positionH relativeFrom="column">
            <wp:posOffset>5414645</wp:posOffset>
          </wp:positionH>
          <wp:positionV relativeFrom="page">
            <wp:posOffset>424815</wp:posOffset>
          </wp:positionV>
          <wp:extent cx="939600" cy="590400"/>
          <wp:effectExtent l="0" t="0" r="0" b="635"/>
          <wp:wrapSquare wrapText="bothSides"/>
          <wp:docPr id="1982416934" name="Grafik 1982416934" descr="Ein Bild, das Essen, Zeichnung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8" descr="Ein Bild, das Essen, Zeichnung enthält.&#10;&#10;Automatisch generierte Beschreibu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9600" cy="59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B09C2" w14:textId="77777777" w:rsidR="00C143B6" w:rsidRDefault="00C143B6">
    <w:pPr>
      <w:pStyle w:val="Kopfzeile"/>
    </w:pPr>
    <w:r w:rsidRPr="00AA7AEF">
      <w:rPr>
        <w:noProof/>
        <w:lang w:eastAsia="de-DE"/>
      </w:rPr>
      <w:drawing>
        <wp:anchor distT="0" distB="0" distL="114300" distR="114300" simplePos="0" relativeHeight="251675648" behindDoc="0" locked="0" layoutInCell="1" allowOverlap="1" wp14:anchorId="62AB6E22" wp14:editId="65ACE69D">
          <wp:simplePos x="0" y="0"/>
          <wp:positionH relativeFrom="column">
            <wp:posOffset>5173345</wp:posOffset>
          </wp:positionH>
          <wp:positionV relativeFrom="page">
            <wp:posOffset>354965</wp:posOffset>
          </wp:positionV>
          <wp:extent cx="940435" cy="590550"/>
          <wp:effectExtent l="0" t="0" r="0" b="0"/>
          <wp:wrapSquare wrapText="bothSides"/>
          <wp:docPr id="716311349" name="Grafik 716311349" descr="Ein Bild, das Essen, Zeichnung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8" descr="Ein Bild, das Essen, Zeichnung enthält.&#10;&#10;Automatisch generierte Beschreibu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043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5181431" wp14:editId="77CB58A4">
              <wp:simplePos x="0" y="0"/>
              <wp:positionH relativeFrom="column">
                <wp:posOffset>-1223364</wp:posOffset>
              </wp:positionH>
              <wp:positionV relativeFrom="paragraph">
                <wp:posOffset>74325</wp:posOffset>
              </wp:positionV>
              <wp:extent cx="96225" cy="326065"/>
              <wp:effectExtent l="0" t="0" r="18415" b="17145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225" cy="32606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rect w14:anchorId="791BFC31" id="Rechteck 7" o:spid="_x0000_s1026" style="position:absolute;margin-left:-96.35pt;margin-top:5.85pt;width:7.6pt;height:25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" fillcolor="#4472c4 [3204]" strokecolor="#1f3763 [1604]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B5"/>
    <w:rsid w:val="001405F5"/>
    <w:rsid w:val="00163A42"/>
    <w:rsid w:val="00170E04"/>
    <w:rsid w:val="001976FB"/>
    <w:rsid w:val="001A3542"/>
    <w:rsid w:val="001C3250"/>
    <w:rsid w:val="001E0C47"/>
    <w:rsid w:val="00207B59"/>
    <w:rsid w:val="002273C0"/>
    <w:rsid w:val="002A7BF0"/>
    <w:rsid w:val="002C3088"/>
    <w:rsid w:val="003151B9"/>
    <w:rsid w:val="00416781"/>
    <w:rsid w:val="00450BB1"/>
    <w:rsid w:val="00455566"/>
    <w:rsid w:val="00461B69"/>
    <w:rsid w:val="004A2AA1"/>
    <w:rsid w:val="004C460F"/>
    <w:rsid w:val="00540F95"/>
    <w:rsid w:val="00543D6F"/>
    <w:rsid w:val="005844A3"/>
    <w:rsid w:val="005A25B6"/>
    <w:rsid w:val="005A6DAD"/>
    <w:rsid w:val="005D0E58"/>
    <w:rsid w:val="00697C16"/>
    <w:rsid w:val="006B112C"/>
    <w:rsid w:val="007969FF"/>
    <w:rsid w:val="00797C7A"/>
    <w:rsid w:val="007E1EE7"/>
    <w:rsid w:val="00803693"/>
    <w:rsid w:val="00827F46"/>
    <w:rsid w:val="00834354"/>
    <w:rsid w:val="00880B07"/>
    <w:rsid w:val="008F5770"/>
    <w:rsid w:val="009421D4"/>
    <w:rsid w:val="009B43EB"/>
    <w:rsid w:val="009B43FD"/>
    <w:rsid w:val="009C518B"/>
    <w:rsid w:val="00A06800"/>
    <w:rsid w:val="00AA5FFA"/>
    <w:rsid w:val="00AA7AEF"/>
    <w:rsid w:val="00B96ED4"/>
    <w:rsid w:val="00C143B6"/>
    <w:rsid w:val="00C40A21"/>
    <w:rsid w:val="00C74CC1"/>
    <w:rsid w:val="00D108B5"/>
    <w:rsid w:val="00D13CAC"/>
    <w:rsid w:val="00D21B81"/>
    <w:rsid w:val="00D22CF6"/>
    <w:rsid w:val="00D53FDF"/>
    <w:rsid w:val="00DA0875"/>
    <w:rsid w:val="00DC2006"/>
    <w:rsid w:val="00DC2DA4"/>
    <w:rsid w:val="00E11DF3"/>
    <w:rsid w:val="00EC478B"/>
    <w:rsid w:val="00F41D70"/>
    <w:rsid w:val="00F50C19"/>
    <w:rsid w:val="00FA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8E5590"/>
  <w15:chartTrackingRefBased/>
  <w15:docId w15:val="{FFCFE425-65FF-D940-9AF1-48DBBDA3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151B9"/>
    <w:rPr>
      <w:rFonts w:ascii="Mulish" w:hAnsi="Mulis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A11FE"/>
    <w:pPr>
      <w:keepNext/>
      <w:keepLines/>
      <w:spacing w:before="240" w:after="24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nhideWhenUsed/>
    <w:qFormat/>
    <w:rsid w:val="003151B9"/>
    <w:rPr>
      <w:rFonts w:ascii="Mulish" w:hAnsi="Mulish"/>
      <w:b w:val="0"/>
      <w:i w:val="0"/>
      <w:color w:val="D8117D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9B43EB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540F9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40F95"/>
  </w:style>
  <w:style w:type="paragraph" w:styleId="Fuzeile">
    <w:name w:val="footer"/>
    <w:basedOn w:val="Standard"/>
    <w:link w:val="FuzeileZchn"/>
    <w:uiPriority w:val="99"/>
    <w:unhideWhenUsed/>
    <w:rsid w:val="00540F9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40F95"/>
  </w:style>
  <w:style w:type="character" w:customStyle="1" w:styleId="berschrift1Zchn">
    <w:name w:val="Überschrift 1 Zchn"/>
    <w:basedOn w:val="Absatz-Standardschriftart"/>
    <w:link w:val="berschrift1"/>
    <w:uiPriority w:val="9"/>
    <w:rsid w:val="00FA11FE"/>
    <w:rPr>
      <w:rFonts w:ascii="CDU Kievit Tab" w:eastAsiaTheme="majorEastAsia" w:hAnsi="CDU Kievit Tab" w:cstheme="majorBidi"/>
      <w:b/>
      <w:color w:val="000000" w:themeColor="text1"/>
      <w:szCs w:val="32"/>
    </w:rPr>
  </w:style>
  <w:style w:type="character" w:styleId="BesuchterLink">
    <w:name w:val="FollowedHyperlink"/>
    <w:basedOn w:val="Absatz-Standardschriftart"/>
    <w:uiPriority w:val="99"/>
    <w:semiHidden/>
    <w:unhideWhenUsed/>
    <w:rsid w:val="00E11DF3"/>
    <w:rPr>
      <w:color w:val="954F72" w:themeColor="followedHyperlink"/>
      <w:u w:val="single"/>
    </w:rPr>
  </w:style>
  <w:style w:type="paragraph" w:customStyle="1" w:styleId="Betreff">
    <w:name w:val="Betreff"/>
    <w:link w:val="BetreffZchn"/>
    <w:autoRedefine/>
    <w:qFormat/>
    <w:rsid w:val="00163A42"/>
    <w:rPr>
      <w:rFonts w:ascii="Mulish" w:eastAsiaTheme="majorEastAsia" w:hAnsi="Mulish" w:cstheme="majorBidi"/>
      <w:b/>
      <w:color w:val="000000" w:themeColor="text1"/>
      <w:sz w:val="22"/>
      <w:szCs w:val="22"/>
      <w:lang w:val="en-US"/>
    </w:rPr>
  </w:style>
  <w:style w:type="character" w:customStyle="1" w:styleId="BetreffZchn">
    <w:name w:val="Betreff Zchn"/>
    <w:basedOn w:val="berschrift1Zchn"/>
    <w:link w:val="Betreff"/>
    <w:rsid w:val="00163A42"/>
    <w:rPr>
      <w:rFonts w:ascii="Mulish" w:eastAsiaTheme="majorEastAsia" w:hAnsi="Mulish" w:cstheme="majorBidi"/>
      <w:b/>
      <w:color w:val="000000" w:themeColor="text1"/>
      <w:sz w:val="22"/>
      <w:szCs w:val="22"/>
      <w:lang w:val="en-US"/>
    </w:rPr>
  </w:style>
  <w:style w:type="paragraph" w:customStyle="1" w:styleId="Absenderdaten">
    <w:name w:val="Absenderdaten"/>
    <w:autoRedefine/>
    <w:qFormat/>
    <w:rsid w:val="00D108B5"/>
    <w:pPr>
      <w:framePr w:w="3465" w:h="365" w:hSpace="181" w:wrap="around" w:vAnchor="page" w:hAnchor="page" w:x="1419" w:y="2447" w:anchorLock="1"/>
      <w:spacing w:line="360" w:lineRule="auto"/>
    </w:pPr>
    <w:rPr>
      <w:rFonts w:ascii="Mulish" w:eastAsia="Times New Roman" w:hAnsi="Mulish" w:cs="Times New Roman"/>
      <w:iCs/>
      <w:sz w:val="14"/>
      <w:szCs w:val="20"/>
      <w:lang w:eastAsia="de-DE"/>
    </w:rPr>
  </w:style>
  <w:style w:type="paragraph" w:customStyle="1" w:styleId="Empfngeradresse">
    <w:name w:val="Empfängeradresse"/>
    <w:autoRedefine/>
    <w:qFormat/>
    <w:rsid w:val="003151B9"/>
    <w:pPr>
      <w:framePr w:w="4678" w:h="1871" w:hSpace="181" w:wrap="notBeside" w:vAnchor="page" w:hAnchor="page" w:x="1419" w:y="2836" w:anchorLock="1"/>
      <w:spacing w:before="120"/>
      <w:suppressOverlap/>
    </w:pPr>
    <w:rPr>
      <w:rFonts w:ascii="Mulish" w:eastAsia="Times New Roman" w:hAnsi="Mulish" w:cs="Times New Roman"/>
      <w:sz w:val="20"/>
      <w:szCs w:val="20"/>
      <w:lang w:eastAsia="de-DE"/>
    </w:rPr>
  </w:style>
  <w:style w:type="paragraph" w:customStyle="1" w:styleId="DLRGAnrede">
    <w:name w:val="DLRG_Anrede"/>
    <w:rsid w:val="003151B9"/>
    <w:pPr>
      <w:spacing w:line="480" w:lineRule="auto"/>
    </w:pPr>
    <w:rPr>
      <w:rFonts w:ascii="DLRG Univers 55 Roman" w:eastAsia="Times New Roman" w:hAnsi="DLRG Univers 55 Roman" w:cs="Times New Roman"/>
      <w:sz w:val="19"/>
      <w:szCs w:val="20"/>
      <w:lang w:eastAsia="de-DE"/>
    </w:rPr>
  </w:style>
  <w:style w:type="paragraph" w:customStyle="1" w:styleId="DLRGFlietext">
    <w:name w:val="DLRG_Fließtext"/>
    <w:rsid w:val="003151B9"/>
    <w:pPr>
      <w:spacing w:line="319" w:lineRule="auto"/>
    </w:pPr>
    <w:rPr>
      <w:rFonts w:ascii="DLRG Univers 55 Roman" w:eastAsia="Times New Roman" w:hAnsi="DLRG Univers 55 Roman" w:cs="Times New Roman"/>
      <w:sz w:val="19"/>
      <w:szCs w:val="20"/>
      <w:lang w:eastAsia="de-DE"/>
    </w:rPr>
  </w:style>
  <w:style w:type="paragraph" w:styleId="KeinLeerraum">
    <w:name w:val="No Spacing"/>
    <w:uiPriority w:val="1"/>
    <w:qFormat/>
    <w:rsid w:val="003151B9"/>
    <w:rPr>
      <w:rFonts w:ascii="Mulish" w:hAnsi="Mulish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6B1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el/Desktop/DLRG%20Email%20Template/Briefbogen_Templates/Jugend_Briefbogen_fusszeil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5875">
          <a:solidFill>
            <a:srgbClr val="D8117D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9445CB-F2C4-44A9-A7F0-1D194838E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Jugend_Briefbogen_fusszeile.dotx</Template>
  <TotalTime>0</TotalTime>
  <Pages>2</Pages>
  <Words>16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5</cp:revision>
  <dcterms:created xsi:type="dcterms:W3CDTF">2023-05-07T15:24:00Z</dcterms:created>
  <dcterms:modified xsi:type="dcterms:W3CDTF">2023-05-20T13:39:00Z</dcterms:modified>
</cp:coreProperties>
</file>